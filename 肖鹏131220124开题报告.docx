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44FFE57" w14:textId="77777777" w:rsidR="006E41F7" w:rsidRDefault="006E41F7" w:rsidP="006E41F7">
      <w:pPr>
        <w:spacing w:line="360" w:lineRule="exact"/>
        <w:jc w:val="center"/>
        <w:rPr>
          <w:rFonts w:ascii="长城新魏碑体" w:eastAsia="长城新魏碑体"/>
          <w:b/>
          <w:bCs/>
          <w:sz w:val="30"/>
          <w:szCs w:val="30"/>
        </w:rPr>
      </w:pPr>
      <w:r>
        <w:rPr>
          <w:rFonts w:ascii="长城新魏碑体" w:eastAsia="长城新魏碑体" w:hint="eastAsia"/>
          <w:b/>
          <w:bCs/>
          <w:sz w:val="30"/>
          <w:szCs w:val="30"/>
        </w:rPr>
        <w:t>南京大学计算机科学与技术系本科毕业设计及论文</w:t>
      </w:r>
    </w:p>
    <w:p w14:paraId="1BDD34D6" w14:textId="77777777" w:rsidR="00787783" w:rsidRDefault="00332688" w:rsidP="006E41F7">
      <w:pPr>
        <w:spacing w:line="360" w:lineRule="exact"/>
        <w:jc w:val="center"/>
        <w:rPr>
          <w:rFonts w:ascii="长城新魏碑体" w:eastAsia="长城新魏碑体"/>
          <w:b/>
          <w:bCs/>
          <w:sz w:val="30"/>
          <w:szCs w:val="30"/>
        </w:rPr>
      </w:pPr>
      <w:r>
        <w:rPr>
          <w:rFonts w:ascii="长城新魏碑体" w:eastAsia="长城新魏碑体" w:hint="eastAsia"/>
          <w:b/>
          <w:bCs/>
          <w:sz w:val="30"/>
          <w:szCs w:val="30"/>
        </w:rPr>
        <w:t>开题</w:t>
      </w:r>
      <w:r w:rsidR="006E41F7">
        <w:rPr>
          <w:rFonts w:ascii="长城新魏碑体" w:eastAsia="长城新魏碑体" w:hint="eastAsia"/>
          <w:b/>
          <w:bCs/>
          <w:sz w:val="30"/>
          <w:szCs w:val="30"/>
        </w:rPr>
        <w:t>报告</w:t>
      </w:r>
    </w:p>
    <w:p w14:paraId="1040B86E" w14:textId="77777777" w:rsidR="006E41F7" w:rsidRDefault="006E41F7" w:rsidP="006E41F7">
      <w:pPr>
        <w:spacing w:line="360" w:lineRule="exact"/>
        <w:jc w:val="center"/>
        <w:rPr>
          <w:spacing w:val="4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545"/>
        <w:gridCol w:w="1610"/>
        <w:gridCol w:w="4077"/>
      </w:tblGrid>
      <w:tr w:rsidR="006E41F7" w14:paraId="6F2D6E11" w14:textId="77777777" w:rsidTr="00715C91">
        <w:trPr>
          <w:cantSplit/>
          <w:trHeight w:val="270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20C4" w14:textId="77777777" w:rsidR="006E41F7" w:rsidRDefault="006E41F7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导师1姓名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5B9A6" w14:textId="77777777" w:rsidR="006E41F7" w:rsidRDefault="00715C91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华景煜</w:t>
            </w:r>
          </w:p>
        </w:tc>
        <w:tc>
          <w:tcPr>
            <w:tcW w:w="1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FE2DB" w14:textId="77777777" w:rsidR="006E41F7" w:rsidRDefault="006E41F7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学生姓名</w:t>
            </w:r>
          </w:p>
          <w:p w14:paraId="2DBEC553" w14:textId="77777777" w:rsidR="006E41F7" w:rsidRDefault="006E41F7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（学号）</w:t>
            </w:r>
          </w:p>
        </w:tc>
        <w:tc>
          <w:tcPr>
            <w:tcW w:w="40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A4CBDC" w14:textId="77777777" w:rsidR="006E41F7" w:rsidRDefault="00715C91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/>
                <w:bCs/>
                <w:szCs w:val="21"/>
              </w:rPr>
              <w:t>肖鹏（131220124）</w:t>
            </w:r>
          </w:p>
        </w:tc>
      </w:tr>
      <w:tr w:rsidR="006E41F7" w14:paraId="3ABD7C0E" w14:textId="77777777" w:rsidTr="00BB3D24">
        <w:trPr>
          <w:cantSplit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47664" w14:textId="77777777" w:rsidR="006E41F7" w:rsidRDefault="006E41F7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导师2姓名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EA9AE" w14:textId="7FC92C2E" w:rsidR="006E41F7" w:rsidRPr="00715C91" w:rsidRDefault="006E41F7" w:rsidP="00715C91">
            <w:pPr>
              <w:widowControl/>
              <w:jc w:val="center"/>
              <w:rPr>
                <w:rFonts w:eastAsia="Times New Roman"/>
                <w:kern w:val="0"/>
                <w:sz w:val="24"/>
              </w:rPr>
            </w:pPr>
          </w:p>
        </w:tc>
        <w:tc>
          <w:tcPr>
            <w:tcW w:w="1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03967" w14:textId="77777777" w:rsidR="006E41F7" w:rsidRDefault="006E41F7">
            <w:pPr>
              <w:widowControl/>
              <w:jc w:val="left"/>
              <w:rPr>
                <w:rFonts w:ascii="宋体"/>
                <w:bCs/>
                <w:szCs w:val="21"/>
              </w:rPr>
            </w:pPr>
          </w:p>
        </w:tc>
        <w:tc>
          <w:tcPr>
            <w:tcW w:w="40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6D8F1" w14:textId="77777777" w:rsidR="006E41F7" w:rsidRDefault="006E41F7">
            <w:pPr>
              <w:widowControl/>
              <w:jc w:val="left"/>
              <w:rPr>
                <w:rFonts w:ascii="宋体"/>
                <w:bCs/>
                <w:szCs w:val="21"/>
              </w:rPr>
            </w:pPr>
          </w:p>
        </w:tc>
      </w:tr>
      <w:tr w:rsidR="00787783" w14:paraId="27B37AD3" w14:textId="77777777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EB26" w14:textId="77777777" w:rsidR="00787783" w:rsidRDefault="00787783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论文题目</w:t>
            </w:r>
          </w:p>
        </w:tc>
        <w:tc>
          <w:tcPr>
            <w:tcW w:w="72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BDEA" w14:textId="77777777" w:rsidR="00787783" w:rsidRDefault="00787783" w:rsidP="006E41F7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szCs w:val="21"/>
              </w:rPr>
              <w:t> </w:t>
            </w:r>
            <w:r w:rsidR="00715C91">
              <w:rPr>
                <w:szCs w:val="21"/>
              </w:rPr>
              <w:t>基于</w:t>
            </w:r>
            <w:r w:rsidR="00715C91">
              <w:rPr>
                <w:szCs w:val="21"/>
              </w:rPr>
              <w:t>K</w:t>
            </w:r>
            <w:r w:rsidR="00715C91">
              <w:rPr>
                <w:szCs w:val="21"/>
              </w:rPr>
              <w:t>匿名及差分隐私的定</w:t>
            </w:r>
            <w:r w:rsidR="00715C91">
              <w:rPr>
                <w:rFonts w:hint="eastAsia"/>
                <w:szCs w:val="21"/>
              </w:rPr>
              <w:t>域</w:t>
            </w:r>
            <w:r w:rsidR="00715C91">
              <w:rPr>
                <w:szCs w:val="21"/>
              </w:rPr>
              <w:t>功能性影像隐私保护</w:t>
            </w:r>
          </w:p>
        </w:tc>
      </w:tr>
      <w:tr w:rsidR="00787783" w14:paraId="1B2714DA" w14:textId="77777777" w:rsidTr="00852697">
        <w:trPr>
          <w:trHeight w:val="3763"/>
        </w:trPr>
        <w:tc>
          <w:tcPr>
            <w:tcW w:w="8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3AFC5" w14:textId="106BD109" w:rsidR="001B3CA2" w:rsidRDefault="006E41F7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毕业设计</w:t>
            </w:r>
            <w:r w:rsidR="00787783">
              <w:rPr>
                <w:rFonts w:ascii="长城新魏碑体" w:eastAsia="长城新魏碑体" w:hint="eastAsia"/>
                <w:bCs/>
                <w:szCs w:val="21"/>
              </w:rPr>
              <w:t>选题来源及研究的目的和意义（</w:t>
            </w:r>
            <w:r>
              <w:rPr>
                <w:rFonts w:ascii="长城新魏碑体" w:eastAsia="长城新魏碑体" w:hint="eastAsia"/>
                <w:bCs/>
                <w:szCs w:val="21"/>
              </w:rPr>
              <w:t>2</w:t>
            </w:r>
            <w:r w:rsidR="00787783">
              <w:rPr>
                <w:rFonts w:ascii="长城新魏碑体" w:eastAsia="长城新魏碑体" w:hint="eastAsia"/>
                <w:bCs/>
                <w:szCs w:val="21"/>
              </w:rPr>
              <w:t>00字左右）：</w:t>
            </w:r>
          </w:p>
          <w:p w14:paraId="227B031E" w14:textId="29237185" w:rsidR="00787783" w:rsidRDefault="003457D4" w:rsidP="006E41F7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我们</w:t>
            </w:r>
            <w:r>
              <w:rPr>
                <w:rFonts w:ascii="长城新魏碑体" w:eastAsia="长城新魏碑体"/>
                <w:bCs/>
                <w:szCs w:val="21"/>
              </w:rPr>
              <w:t>从</w:t>
            </w:r>
            <w:r w:rsidR="00715C91">
              <w:rPr>
                <w:rFonts w:ascii="长城新魏碑体" w:eastAsia="长城新魏碑体" w:hint="eastAsia"/>
                <w:bCs/>
                <w:szCs w:val="21"/>
              </w:rPr>
              <w:t>一个</w:t>
            </w:r>
            <w:r w:rsidR="00715C91">
              <w:rPr>
                <w:rFonts w:ascii="长城新魏碑体" w:eastAsia="长城新魏碑体"/>
                <w:bCs/>
                <w:szCs w:val="21"/>
              </w:rPr>
              <w:t>简单的例子</w:t>
            </w:r>
            <w:r>
              <w:rPr>
                <w:rFonts w:ascii="长城新魏碑体" w:eastAsia="长城新魏碑体"/>
                <w:bCs/>
                <w:szCs w:val="21"/>
              </w:rPr>
              <w:t>来说明</w:t>
            </w:r>
            <w:r w:rsidR="00715C91">
              <w:rPr>
                <w:rFonts w:ascii="长城新魏碑体" w:eastAsia="长城新魏碑体"/>
                <w:bCs/>
                <w:szCs w:val="21"/>
              </w:rPr>
              <w:t>，一个小区发生了</w:t>
            </w:r>
            <w:r w:rsidR="00715C91">
              <w:rPr>
                <w:rFonts w:ascii="长城新魏碑体" w:eastAsia="长城新魏碑体" w:hint="eastAsia"/>
                <w:bCs/>
                <w:szCs w:val="21"/>
              </w:rPr>
              <w:t>犯罪</w:t>
            </w:r>
            <w:r w:rsidR="00715C91">
              <w:rPr>
                <w:rFonts w:ascii="长城新魏碑体" w:eastAsia="长城新魏碑体"/>
                <w:bCs/>
                <w:szCs w:val="21"/>
              </w:rPr>
              <w:t>行为</w:t>
            </w:r>
            <w:r w:rsidR="00DD0D99">
              <w:rPr>
                <w:rFonts w:ascii="长城新魏碑体" w:eastAsia="长城新魏碑体"/>
                <w:bCs/>
                <w:szCs w:val="21"/>
              </w:rPr>
              <w:t>，</w:t>
            </w:r>
            <w:r w:rsidR="00DD0D99">
              <w:rPr>
                <w:rFonts w:ascii="长城新魏碑体" w:eastAsia="长城新魏碑体" w:hint="eastAsia"/>
                <w:bCs/>
                <w:szCs w:val="21"/>
              </w:rPr>
              <w:t>我们</w:t>
            </w:r>
            <w:r w:rsidR="00DD0D99">
              <w:rPr>
                <w:rFonts w:ascii="长城新魏碑体" w:eastAsia="长城新魏碑体"/>
                <w:bCs/>
                <w:szCs w:val="21"/>
              </w:rPr>
              <w:t>假设没有拍到犯罪现场</w:t>
            </w:r>
            <w:r w:rsidR="00715C91">
              <w:rPr>
                <w:rFonts w:ascii="长城新魏碑体" w:eastAsia="长城新魏碑体"/>
                <w:bCs/>
                <w:szCs w:val="21"/>
              </w:rPr>
              <w:t>，</w:t>
            </w:r>
            <w:r w:rsidR="00715C91">
              <w:rPr>
                <w:rFonts w:ascii="长城新魏碑体" w:eastAsia="长城新魏碑体" w:hint="eastAsia"/>
                <w:bCs/>
                <w:szCs w:val="21"/>
              </w:rPr>
              <w:t>当</w:t>
            </w:r>
            <w:r w:rsidR="00715C91">
              <w:rPr>
                <w:rFonts w:ascii="长城新魏碑体" w:eastAsia="长城新魏碑体"/>
                <w:bCs/>
                <w:szCs w:val="21"/>
              </w:rPr>
              <w:t>公安在破案</w:t>
            </w:r>
            <w:r w:rsidR="00715C91">
              <w:rPr>
                <w:rFonts w:ascii="长城新魏碑体" w:eastAsia="长城新魏碑体" w:hint="eastAsia"/>
                <w:bCs/>
                <w:szCs w:val="21"/>
              </w:rPr>
              <w:t>时</w:t>
            </w:r>
            <w:r w:rsidR="00715C91">
              <w:rPr>
                <w:rFonts w:ascii="长城新魏碑体" w:eastAsia="长城新魏碑体"/>
                <w:bCs/>
                <w:szCs w:val="21"/>
              </w:rPr>
              <w:t>，需要将采集到的</w:t>
            </w:r>
            <w:r w:rsidR="00DD0D99">
              <w:rPr>
                <w:rFonts w:ascii="长城新魏碑体" w:eastAsia="长城新魏碑体"/>
                <w:bCs/>
                <w:szCs w:val="21"/>
              </w:rPr>
              <w:t>监控</w:t>
            </w:r>
            <w:r w:rsidR="00715C91">
              <w:rPr>
                <w:rFonts w:ascii="长城新魏碑体" w:eastAsia="长城新魏碑体"/>
                <w:bCs/>
                <w:szCs w:val="21"/>
              </w:rPr>
              <w:t>视频，</w:t>
            </w:r>
            <w:r w:rsidR="00715C91">
              <w:rPr>
                <w:rFonts w:ascii="长城新魏碑体" w:eastAsia="长城新魏碑体" w:hint="eastAsia"/>
                <w:bCs/>
                <w:szCs w:val="21"/>
              </w:rPr>
              <w:t>照片</w:t>
            </w:r>
            <w:r w:rsidR="00715C91">
              <w:rPr>
                <w:rFonts w:ascii="长城新魏碑体" w:eastAsia="长城新魏碑体"/>
                <w:bCs/>
                <w:szCs w:val="21"/>
              </w:rPr>
              <w:t>等影像送到专门的技术团队做</w:t>
            </w:r>
            <w:r w:rsidR="00DD0D99">
              <w:rPr>
                <w:rFonts w:ascii="长城新魏碑体" w:eastAsia="长城新魏碑体" w:hint="eastAsia"/>
                <w:bCs/>
                <w:szCs w:val="21"/>
              </w:rPr>
              <w:t>疑犯的</w:t>
            </w:r>
            <w:r w:rsidR="00DD0D99">
              <w:rPr>
                <w:rFonts w:ascii="长城新魏碑体" w:eastAsia="长城新魏碑体"/>
                <w:bCs/>
                <w:szCs w:val="21"/>
              </w:rPr>
              <w:t>行为分析等，</w:t>
            </w:r>
            <w:r w:rsidR="00DD0D99">
              <w:rPr>
                <w:rFonts w:ascii="长城新魏碑体" w:eastAsia="长城新魏碑体" w:hint="eastAsia"/>
                <w:bCs/>
                <w:szCs w:val="21"/>
              </w:rPr>
              <w:t>此时</w:t>
            </w:r>
            <w:r w:rsidR="00DD0D99">
              <w:rPr>
                <w:rFonts w:ascii="长城新魏碑体" w:eastAsia="长城新魏碑体"/>
                <w:bCs/>
                <w:szCs w:val="21"/>
              </w:rPr>
              <w:t>这些影像资料不经过处理就</w:t>
            </w:r>
            <w:r w:rsidR="00DD0D99">
              <w:rPr>
                <w:rFonts w:ascii="长城新魏碑体" w:eastAsia="长城新魏碑体" w:hint="eastAsia"/>
                <w:bCs/>
                <w:szCs w:val="21"/>
              </w:rPr>
              <w:t>交给</w:t>
            </w:r>
            <w:r w:rsidR="00DD0D99">
              <w:rPr>
                <w:rFonts w:ascii="长城新魏碑体" w:eastAsia="长城新魏碑体"/>
                <w:bCs/>
                <w:szCs w:val="21"/>
              </w:rPr>
              <w:t>技术团队，</w:t>
            </w:r>
            <w:r w:rsidR="00DD0D99">
              <w:rPr>
                <w:rFonts w:ascii="长城新魏碑体" w:eastAsia="长城新魏碑体" w:hint="eastAsia"/>
                <w:bCs/>
                <w:szCs w:val="21"/>
              </w:rPr>
              <w:t>其中</w:t>
            </w:r>
            <w:r w:rsidR="00DD0D99">
              <w:rPr>
                <w:rFonts w:ascii="长城新魏碑体" w:eastAsia="长城新魏碑体"/>
                <w:bCs/>
                <w:szCs w:val="21"/>
              </w:rPr>
              <w:t>持有的</w:t>
            </w:r>
            <w:r w:rsidR="00DD0D99">
              <w:rPr>
                <w:rFonts w:ascii="长城新魏碑体" w:eastAsia="长城新魏碑体" w:hint="eastAsia"/>
                <w:bCs/>
                <w:szCs w:val="21"/>
              </w:rPr>
              <w:t>居民日常</w:t>
            </w:r>
            <w:r w:rsidR="00DD0D99">
              <w:rPr>
                <w:rFonts w:ascii="长城新魏碑体" w:eastAsia="长城新魏碑体"/>
                <w:bCs/>
                <w:szCs w:val="21"/>
              </w:rPr>
              <w:t>行</w:t>
            </w:r>
            <w:r w:rsidR="00DD0D99">
              <w:rPr>
                <w:rFonts w:ascii="长城新魏碑体" w:eastAsia="长城新魏碑体" w:hint="eastAsia"/>
                <w:bCs/>
                <w:szCs w:val="21"/>
              </w:rPr>
              <w:t>为</w:t>
            </w:r>
            <w:r w:rsidR="00DD0D99">
              <w:rPr>
                <w:rFonts w:ascii="长城新魏碑体" w:eastAsia="长城新魏碑体"/>
                <w:bCs/>
                <w:szCs w:val="21"/>
              </w:rPr>
              <w:t>信息无疑会有巨大的隐私泄漏风险。</w:t>
            </w:r>
          </w:p>
          <w:p w14:paraId="6433549D" w14:textId="77777777" w:rsidR="006E41F7" w:rsidRDefault="00DD0D99" w:rsidP="006E41F7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当然</w:t>
            </w:r>
            <w:r>
              <w:rPr>
                <w:rFonts w:ascii="长城新魏碑体" w:eastAsia="长城新魏碑体"/>
                <w:bCs/>
                <w:szCs w:val="21"/>
              </w:rPr>
              <w:t>，</w:t>
            </w:r>
            <w:r>
              <w:rPr>
                <w:rFonts w:ascii="长城新魏碑体" w:eastAsia="长城新魏碑体" w:hint="eastAsia"/>
                <w:bCs/>
                <w:szCs w:val="21"/>
              </w:rPr>
              <w:t>除去</w:t>
            </w:r>
            <w:r>
              <w:rPr>
                <w:rFonts w:ascii="长城新魏碑体" w:eastAsia="长城新魏碑体"/>
                <w:bCs/>
                <w:szCs w:val="21"/>
              </w:rPr>
              <w:t>以上这个例子，</w:t>
            </w:r>
            <w:r>
              <w:rPr>
                <w:rFonts w:ascii="长城新魏碑体" w:eastAsia="长城新魏碑体" w:hint="eastAsia"/>
                <w:bCs/>
                <w:szCs w:val="21"/>
              </w:rPr>
              <w:t>还有</w:t>
            </w:r>
            <w:r>
              <w:rPr>
                <w:rFonts w:ascii="长城新魏碑体" w:eastAsia="长城新魏碑体"/>
                <w:bCs/>
                <w:szCs w:val="21"/>
              </w:rPr>
              <w:t>很多</w:t>
            </w:r>
            <w:r>
              <w:rPr>
                <w:rFonts w:ascii="长城新魏碑体" w:eastAsia="长城新魏碑体" w:hint="eastAsia"/>
                <w:bCs/>
                <w:szCs w:val="21"/>
              </w:rPr>
              <w:t>权力</w:t>
            </w:r>
            <w:r>
              <w:rPr>
                <w:rFonts w:ascii="长城新魏碑体" w:eastAsia="长城新魏碑体"/>
                <w:bCs/>
                <w:szCs w:val="21"/>
              </w:rPr>
              <w:t>机构需要发布</w:t>
            </w:r>
            <w:r>
              <w:rPr>
                <w:rFonts w:ascii="长城新魏碑体" w:eastAsia="长城新魏碑体" w:hint="eastAsia"/>
                <w:bCs/>
                <w:szCs w:val="21"/>
              </w:rPr>
              <w:t>影像</w:t>
            </w:r>
            <w:r>
              <w:rPr>
                <w:rFonts w:ascii="长城新魏碑体" w:eastAsia="长城新魏碑体"/>
                <w:bCs/>
                <w:szCs w:val="21"/>
              </w:rPr>
              <w:t>资料</w:t>
            </w:r>
            <w:r>
              <w:rPr>
                <w:rFonts w:ascii="长城新魏碑体" w:eastAsia="长城新魏碑体" w:hint="eastAsia"/>
                <w:bCs/>
                <w:szCs w:val="21"/>
              </w:rPr>
              <w:t>供</w:t>
            </w:r>
            <w:r>
              <w:rPr>
                <w:rFonts w:ascii="长城新魏碑体" w:eastAsia="长城新魏碑体"/>
                <w:bCs/>
                <w:szCs w:val="21"/>
              </w:rPr>
              <w:t>学术研究等情况，</w:t>
            </w:r>
            <w:r>
              <w:rPr>
                <w:rFonts w:ascii="长城新魏碑体" w:eastAsia="长城新魏碑体" w:hint="eastAsia"/>
                <w:bCs/>
                <w:szCs w:val="21"/>
              </w:rPr>
              <w:t>呢么</w:t>
            </w:r>
            <w:r>
              <w:rPr>
                <w:rFonts w:ascii="长城新魏碑体" w:eastAsia="长城新魏碑体"/>
                <w:bCs/>
                <w:szCs w:val="21"/>
              </w:rPr>
              <w:t>隐私问题就必须得到关注，</w:t>
            </w:r>
            <w:r>
              <w:rPr>
                <w:rFonts w:ascii="长城新魏碑体" w:eastAsia="长城新魏碑体" w:hint="eastAsia"/>
                <w:bCs/>
                <w:szCs w:val="21"/>
              </w:rPr>
              <w:t>我</w:t>
            </w:r>
            <w:r>
              <w:rPr>
                <w:rFonts w:ascii="长城新魏碑体" w:eastAsia="长城新魏碑体"/>
                <w:bCs/>
                <w:szCs w:val="21"/>
              </w:rPr>
              <w:t>将在</w:t>
            </w:r>
            <w:r>
              <w:rPr>
                <w:rFonts w:ascii="长城新魏碑体" w:eastAsia="长城新魏碑体" w:hint="eastAsia"/>
                <w:bCs/>
                <w:szCs w:val="21"/>
              </w:rPr>
              <w:t>后续</w:t>
            </w:r>
            <w:r>
              <w:rPr>
                <w:rFonts w:ascii="长城新魏碑体" w:eastAsia="长城新魏碑体"/>
                <w:bCs/>
                <w:szCs w:val="21"/>
              </w:rPr>
              <w:t>工作中，</w:t>
            </w:r>
            <w:r>
              <w:rPr>
                <w:rFonts w:ascii="长城新魏碑体" w:eastAsia="长城新魏碑体" w:hint="eastAsia"/>
                <w:bCs/>
                <w:szCs w:val="21"/>
              </w:rPr>
              <w:t>设定一定</w:t>
            </w:r>
            <w:r>
              <w:rPr>
                <w:rFonts w:ascii="长城新魏碑体" w:eastAsia="长城新魏碑体"/>
                <w:bCs/>
                <w:szCs w:val="21"/>
              </w:rPr>
              <w:t>的保护范围，</w:t>
            </w:r>
            <w:r>
              <w:rPr>
                <w:rFonts w:ascii="长城新魏碑体" w:eastAsia="长城新魏碑体" w:hint="eastAsia"/>
                <w:bCs/>
                <w:szCs w:val="21"/>
              </w:rPr>
              <w:t>基于</w:t>
            </w:r>
            <w:r>
              <w:rPr>
                <w:rFonts w:ascii="长城新魏碑体" w:eastAsia="长城新魏碑体"/>
                <w:bCs/>
                <w:szCs w:val="21"/>
              </w:rPr>
              <w:t>K匿名及差分隐私的思路，</w:t>
            </w:r>
            <w:r>
              <w:rPr>
                <w:rFonts w:ascii="长城新魏碑体" w:eastAsia="长城新魏碑体" w:hint="eastAsia"/>
                <w:bCs/>
                <w:szCs w:val="21"/>
              </w:rPr>
              <w:t>需求</w:t>
            </w:r>
            <w:r>
              <w:rPr>
                <w:rFonts w:ascii="长城新魏碑体" w:eastAsia="长城新魏碑体"/>
                <w:bCs/>
                <w:szCs w:val="21"/>
              </w:rPr>
              <w:t>功能性的影像</w:t>
            </w:r>
            <w:r w:rsidR="001B3CA2">
              <w:rPr>
                <w:rFonts w:ascii="长城新魏碑体" w:eastAsia="长城新魏碑体"/>
                <w:bCs/>
                <w:szCs w:val="21"/>
              </w:rPr>
              <w:t>隐私保护手段</w:t>
            </w:r>
            <w:r w:rsidR="001B3CA2">
              <w:rPr>
                <w:rFonts w:ascii="长城新魏碑体" w:eastAsia="长城新魏碑体" w:hint="eastAsia"/>
                <w:bCs/>
                <w:szCs w:val="21"/>
              </w:rPr>
              <w:t>来为</w:t>
            </w:r>
            <w:r w:rsidR="001B3CA2">
              <w:rPr>
                <w:rFonts w:ascii="长城新魏碑体" w:eastAsia="长城新魏碑体"/>
                <w:bCs/>
                <w:szCs w:val="21"/>
              </w:rPr>
              <w:t>以上</w:t>
            </w:r>
            <w:r w:rsidR="001B3CA2">
              <w:rPr>
                <w:rFonts w:ascii="长城新魏碑体" w:eastAsia="长城新魏碑体" w:hint="eastAsia"/>
                <w:bCs/>
                <w:szCs w:val="21"/>
              </w:rPr>
              <w:t>可能</w:t>
            </w:r>
            <w:r w:rsidR="001B3CA2">
              <w:rPr>
                <w:rFonts w:ascii="长城新魏碑体" w:eastAsia="长城新魏碑体"/>
                <w:bCs/>
                <w:szCs w:val="21"/>
              </w:rPr>
              <w:t>出现的情况</w:t>
            </w:r>
            <w:r w:rsidR="001B3CA2">
              <w:rPr>
                <w:rFonts w:ascii="长城新魏碑体" w:eastAsia="长城新魏碑体" w:hint="eastAsia"/>
                <w:bCs/>
                <w:szCs w:val="21"/>
              </w:rPr>
              <w:t>提供</w:t>
            </w:r>
            <w:r w:rsidR="001B3CA2">
              <w:rPr>
                <w:rFonts w:ascii="长城新魏碑体" w:eastAsia="长城新魏碑体"/>
                <w:bCs/>
                <w:szCs w:val="21"/>
              </w:rPr>
              <w:t>解决思路。</w:t>
            </w:r>
          </w:p>
          <w:p w14:paraId="2041E626" w14:textId="5BB008BF" w:rsidR="001B3CA2" w:rsidRPr="003457D4" w:rsidRDefault="003457D4" w:rsidP="006E41F7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/>
                <w:bCs/>
                <w:szCs w:val="21"/>
              </w:rPr>
              <w:t>选题研究了当前</w:t>
            </w:r>
            <w:r>
              <w:rPr>
                <w:rFonts w:ascii="长城新魏碑体" w:eastAsia="长城新魏碑体" w:hint="eastAsia"/>
                <w:bCs/>
                <w:szCs w:val="21"/>
              </w:rPr>
              <w:t>隐私</w:t>
            </w:r>
            <w:r>
              <w:rPr>
                <w:rFonts w:ascii="长城新魏碑体" w:eastAsia="长城新魏碑体"/>
                <w:bCs/>
                <w:szCs w:val="21"/>
              </w:rPr>
              <w:t>安全领域一类</w:t>
            </w:r>
            <w:r>
              <w:rPr>
                <w:rFonts w:ascii="长城新魏碑体" w:eastAsia="长城新魏碑体" w:hint="eastAsia"/>
                <w:bCs/>
                <w:szCs w:val="21"/>
              </w:rPr>
              <w:t>常见</w:t>
            </w:r>
            <w:r>
              <w:rPr>
                <w:rFonts w:ascii="长城新魏碑体" w:eastAsia="长城新魏碑体"/>
                <w:bCs/>
                <w:szCs w:val="21"/>
              </w:rPr>
              <w:t>的问题，即利用</w:t>
            </w:r>
            <w:r>
              <w:rPr>
                <w:rFonts w:ascii="长城新魏碑体" w:eastAsia="长城新魏碑体" w:hint="eastAsia"/>
                <w:bCs/>
                <w:szCs w:val="21"/>
              </w:rPr>
              <w:t>使用</w:t>
            </w:r>
            <w:r>
              <w:rPr>
                <w:rFonts w:ascii="长城新魏碑体" w:eastAsia="长城新魏碑体"/>
                <w:bCs/>
                <w:szCs w:val="21"/>
              </w:rPr>
              <w:t>适当的噪音添加方法解决</w:t>
            </w:r>
            <w:r>
              <w:rPr>
                <w:rFonts w:ascii="长城新魏碑体" w:eastAsia="长城新魏碑体" w:hint="eastAsia"/>
                <w:bCs/>
                <w:szCs w:val="21"/>
              </w:rPr>
              <w:t>影像</w:t>
            </w:r>
            <w:r>
              <w:rPr>
                <w:rFonts w:ascii="长城新魏碑体" w:eastAsia="长城新魏碑体"/>
                <w:bCs/>
                <w:szCs w:val="21"/>
              </w:rPr>
              <w:t>资料交换中出现的安全问题，可以综合体现计算机专业的培养目标。选题跟计算机</w:t>
            </w:r>
            <w:r>
              <w:rPr>
                <w:rFonts w:ascii="长城新魏碑体" w:eastAsia="长城新魏碑体" w:hint="eastAsia"/>
                <w:bCs/>
                <w:szCs w:val="21"/>
              </w:rPr>
              <w:t>安全</w:t>
            </w:r>
            <w:r w:rsidRPr="003457D4">
              <w:rPr>
                <w:rFonts w:ascii="长城新魏碑体" w:eastAsia="长城新魏碑体"/>
                <w:bCs/>
                <w:szCs w:val="21"/>
              </w:rPr>
              <w:t>专业紧密相关，选题难度对于本科生有一定的挑战性，其难度在于要求综合运用本专业本科阶段各个课程知识的能力。本课题的工作量适合作为本科毕业论文选题。</w:t>
            </w:r>
          </w:p>
        </w:tc>
      </w:tr>
      <w:tr w:rsidR="00787783" w14:paraId="0EEA61E8" w14:textId="77777777">
        <w:trPr>
          <w:trHeight w:val="605"/>
        </w:trPr>
        <w:tc>
          <w:tcPr>
            <w:tcW w:w="8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7A8E4" w14:textId="77777777" w:rsidR="00787783" w:rsidRDefault="006E41F7">
            <w:pPr>
              <w:snapToGrid w:val="0"/>
              <w:spacing w:line="300" w:lineRule="auto"/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毕业设计所依托单位及相应的软、硬件条件（100字左右）</w:t>
            </w:r>
          </w:p>
          <w:p w14:paraId="4EF7076C" w14:textId="77777777" w:rsidR="00787783" w:rsidRDefault="001B3CA2">
            <w:pPr>
              <w:rPr>
                <w:rFonts w:ascii="Arial Unicode MS" w:hAnsi="Arial Unicode MS"/>
                <w:color w:val="000000" w:themeColor="text1"/>
                <w:szCs w:val="21"/>
              </w:rPr>
            </w:pPr>
            <w:r>
              <w:rPr>
                <w:rFonts w:ascii="Arial Unicode MS" w:hAnsi="Arial Unicode MS" w:hint="eastAsia"/>
                <w:color w:val="000000" w:themeColor="text1"/>
                <w:szCs w:val="21"/>
              </w:rPr>
              <w:t>硬件</w:t>
            </w:r>
            <w:r>
              <w:rPr>
                <w:rFonts w:ascii="Arial Unicode MS" w:hAnsi="Arial Unicode MS"/>
                <w:color w:val="000000" w:themeColor="text1"/>
                <w:szCs w:val="21"/>
              </w:rPr>
              <w:t>设施：</w:t>
            </w:r>
            <w:r>
              <w:rPr>
                <w:rFonts w:ascii="Arial Unicode MS" w:hAnsi="Arial Unicode MS" w:hint="eastAsia"/>
                <w:color w:val="000000" w:themeColor="text1"/>
                <w:szCs w:val="21"/>
              </w:rPr>
              <w:t>摄像头</w:t>
            </w:r>
            <w:r>
              <w:rPr>
                <w:rFonts w:ascii="Arial Unicode MS" w:hAnsi="Arial Unicode MS"/>
                <w:color w:val="000000" w:themeColor="text1"/>
                <w:szCs w:val="21"/>
              </w:rPr>
              <w:t>，</w:t>
            </w:r>
            <w:r>
              <w:rPr>
                <w:rFonts w:ascii="Arial Unicode MS" w:hAnsi="Arial Unicode MS" w:hint="eastAsia"/>
                <w:color w:val="000000" w:themeColor="text1"/>
                <w:szCs w:val="21"/>
              </w:rPr>
              <w:t>计算机</w:t>
            </w:r>
            <w:r>
              <w:rPr>
                <w:rFonts w:ascii="Arial Unicode MS" w:hAnsi="Arial Unicode MS"/>
                <w:color w:val="000000" w:themeColor="text1"/>
                <w:szCs w:val="21"/>
              </w:rPr>
              <w:t>等。</w:t>
            </w:r>
          </w:p>
          <w:p w14:paraId="75E496D8" w14:textId="77777777" w:rsidR="001B3CA2" w:rsidRDefault="001B3CA2">
            <w:pPr>
              <w:rPr>
                <w:rFonts w:ascii="Arial Unicode MS" w:hAnsi="Arial Unicode MS"/>
                <w:color w:val="000000" w:themeColor="text1"/>
                <w:szCs w:val="21"/>
              </w:rPr>
            </w:pPr>
            <w:r>
              <w:rPr>
                <w:rFonts w:ascii="Arial Unicode MS" w:hAnsi="Arial Unicode MS" w:hint="eastAsia"/>
                <w:color w:val="000000" w:themeColor="text1"/>
                <w:szCs w:val="21"/>
              </w:rPr>
              <w:t>软件</w:t>
            </w:r>
            <w:r>
              <w:rPr>
                <w:rFonts w:ascii="Arial Unicode MS" w:hAnsi="Arial Unicode MS"/>
                <w:color w:val="000000" w:themeColor="text1"/>
                <w:szCs w:val="21"/>
              </w:rPr>
              <w:t>设施：</w:t>
            </w:r>
            <w:r>
              <w:rPr>
                <w:rFonts w:ascii="Arial Unicode MS" w:hAnsi="Arial Unicode MS" w:hint="eastAsia"/>
                <w:color w:val="000000" w:themeColor="text1"/>
                <w:szCs w:val="21"/>
              </w:rPr>
              <w:t>图像</w:t>
            </w:r>
            <w:r>
              <w:rPr>
                <w:rFonts w:ascii="Arial Unicode MS" w:hAnsi="Arial Unicode MS"/>
                <w:color w:val="000000" w:themeColor="text1"/>
                <w:szCs w:val="21"/>
              </w:rPr>
              <w:t>处理软件，人脸识别系统等。</w:t>
            </w:r>
          </w:p>
          <w:p w14:paraId="70F924D2" w14:textId="69117205" w:rsidR="006E41F7" w:rsidRPr="00A3026B" w:rsidRDefault="001B3CA2" w:rsidP="00A3026B">
            <w:pPr>
              <w:widowControl/>
              <w:jc w:val="left"/>
              <w:rPr>
                <w:rFonts w:eastAsia="Times New Roman"/>
                <w:kern w:val="0"/>
                <w:sz w:val="24"/>
              </w:rPr>
            </w:pPr>
            <w:r>
              <w:rPr>
                <w:rFonts w:ascii="Arial Unicode MS" w:hAnsi="Arial Unicode MS" w:hint="eastAsia"/>
                <w:color w:val="000000" w:themeColor="text1"/>
                <w:szCs w:val="21"/>
              </w:rPr>
              <w:t>依托</w:t>
            </w:r>
            <w:r>
              <w:rPr>
                <w:rFonts w:ascii="Arial Unicode MS" w:hAnsi="Arial Unicode MS"/>
                <w:color w:val="000000" w:themeColor="text1"/>
                <w:szCs w:val="21"/>
              </w:rPr>
              <w:t>单位：</w:t>
            </w:r>
            <w:r w:rsidR="00A3026B" w:rsidRPr="00A3026B">
              <w:rPr>
                <w:rFonts w:ascii="Arial Unicode MS" w:hAnsi="Arial Unicode MS"/>
                <w:color w:val="000000" w:themeColor="text1"/>
                <w:szCs w:val="21"/>
              </w:rPr>
              <w:t>网络合作与安全研究中心</w:t>
            </w:r>
          </w:p>
          <w:p w14:paraId="21066F59" w14:textId="77777777" w:rsidR="00787783" w:rsidRDefault="00787783">
            <w:pPr>
              <w:rPr>
                <w:rFonts w:ascii="长城新魏碑体" w:eastAsia="长城新魏碑体"/>
                <w:bCs/>
                <w:szCs w:val="21"/>
              </w:rPr>
            </w:pPr>
          </w:p>
        </w:tc>
      </w:tr>
      <w:tr w:rsidR="006E41F7" w14:paraId="64779A28" w14:textId="77777777" w:rsidTr="006E41F7">
        <w:trPr>
          <w:trHeight w:val="1034"/>
        </w:trPr>
        <w:tc>
          <w:tcPr>
            <w:tcW w:w="849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BABA14" w14:textId="77777777" w:rsidR="006E41F7" w:rsidRDefault="006E41F7" w:rsidP="006E41F7">
            <w:pPr>
              <w:rPr>
                <w:rFonts w:ascii="长城新魏碑体" w:eastAsia="长城新魏碑体"/>
                <w:szCs w:val="21"/>
              </w:rPr>
            </w:pPr>
            <w:r>
              <w:rPr>
                <w:rFonts w:ascii="长城新魏碑体" w:eastAsia="长城新魏碑体" w:hint="eastAsia"/>
                <w:szCs w:val="21"/>
              </w:rPr>
              <w:t>毕业设计及论文写作大致计划（100字左右）</w:t>
            </w:r>
          </w:p>
          <w:p w14:paraId="26815EF8" w14:textId="77777777" w:rsidR="008D59C9" w:rsidRDefault="00B70120" w:rsidP="006E41F7">
            <w:pPr>
              <w:rPr>
                <w:rFonts w:ascii="长城新魏碑体" w:eastAsia="长城新魏碑体"/>
                <w:szCs w:val="21"/>
              </w:rPr>
            </w:pPr>
            <w:r>
              <w:rPr>
                <w:rFonts w:ascii="长城新魏碑体" w:eastAsia="长城新魏碑体"/>
                <w:szCs w:val="21"/>
              </w:rPr>
              <w:t>1</w:t>
            </w:r>
            <w:r w:rsidR="008D59C9">
              <w:rPr>
                <w:rFonts w:ascii="长城新魏碑体" w:eastAsia="长城新魏碑体" w:hint="eastAsia"/>
                <w:szCs w:val="21"/>
              </w:rPr>
              <w:t>1-</w:t>
            </w:r>
            <w:r>
              <w:rPr>
                <w:rFonts w:ascii="长城新魏碑体" w:eastAsia="长城新魏碑体"/>
                <w:szCs w:val="21"/>
              </w:rPr>
              <w:t>1</w:t>
            </w:r>
            <w:r w:rsidR="008D59C9">
              <w:rPr>
                <w:rFonts w:ascii="长城新魏碑体" w:eastAsia="长城新魏碑体" w:hint="eastAsia"/>
                <w:szCs w:val="21"/>
              </w:rPr>
              <w:t>2月</w:t>
            </w:r>
            <w:r>
              <w:rPr>
                <w:rFonts w:ascii="长城新魏碑体" w:eastAsia="长城新魏碑体"/>
                <w:szCs w:val="21"/>
              </w:rPr>
              <w:t>底</w:t>
            </w:r>
            <w:r w:rsidR="008D59C9">
              <w:rPr>
                <w:rFonts w:ascii="长城新魏碑体" w:eastAsia="长城新魏碑体"/>
                <w:szCs w:val="21"/>
              </w:rPr>
              <w:t>：</w:t>
            </w:r>
            <w:r w:rsidR="008D59C9">
              <w:rPr>
                <w:rFonts w:ascii="长城新魏碑体" w:eastAsia="长城新魏碑体" w:hint="eastAsia"/>
                <w:szCs w:val="21"/>
              </w:rPr>
              <w:t>调研</w:t>
            </w:r>
            <w:r w:rsidR="008D59C9">
              <w:rPr>
                <w:rFonts w:ascii="长城新魏碑体" w:eastAsia="长城新魏碑体"/>
                <w:szCs w:val="21"/>
              </w:rPr>
              <w:t>文献资料等，</w:t>
            </w:r>
            <w:r>
              <w:rPr>
                <w:rFonts w:ascii="长城新魏碑体" w:eastAsia="长城新魏碑体"/>
                <w:szCs w:val="21"/>
              </w:rPr>
              <w:t>确定实验性的</w:t>
            </w:r>
            <w:r>
              <w:rPr>
                <w:rFonts w:ascii="长城新魏碑体" w:eastAsia="长城新魏碑体" w:hint="eastAsia"/>
                <w:szCs w:val="21"/>
              </w:rPr>
              <w:t>隐私</w:t>
            </w:r>
            <w:r>
              <w:rPr>
                <w:rFonts w:ascii="长城新魏碑体" w:eastAsia="长城新魏碑体"/>
                <w:szCs w:val="21"/>
              </w:rPr>
              <w:t>保护</w:t>
            </w:r>
            <w:r>
              <w:rPr>
                <w:rFonts w:ascii="长城新魏碑体" w:eastAsia="长城新魏碑体" w:hint="eastAsia"/>
                <w:szCs w:val="21"/>
              </w:rPr>
              <w:t>思路</w:t>
            </w:r>
            <w:r>
              <w:rPr>
                <w:rFonts w:ascii="长城新魏碑体" w:eastAsia="长城新魏碑体"/>
                <w:szCs w:val="21"/>
              </w:rPr>
              <w:t>如噪音</w:t>
            </w:r>
            <w:r>
              <w:rPr>
                <w:rFonts w:ascii="长城新魏碑体" w:eastAsia="长城新魏碑体" w:hint="eastAsia"/>
                <w:szCs w:val="21"/>
              </w:rPr>
              <w:t>添加</w:t>
            </w:r>
            <w:r>
              <w:rPr>
                <w:rFonts w:ascii="长城新魏碑体" w:eastAsia="长城新魏碑体"/>
                <w:szCs w:val="21"/>
              </w:rPr>
              <w:t>方式及可行性。</w:t>
            </w:r>
          </w:p>
          <w:p w14:paraId="4C25116E" w14:textId="77777777" w:rsidR="00B70120" w:rsidRDefault="00B70120" w:rsidP="00B70120">
            <w:pPr>
              <w:rPr>
                <w:rFonts w:ascii="长城新魏碑体" w:eastAsia="长城新魏碑体"/>
                <w:szCs w:val="21"/>
              </w:rPr>
            </w:pPr>
            <w:r>
              <w:rPr>
                <w:rFonts w:ascii="长城新魏碑体" w:eastAsia="长城新魏碑体"/>
                <w:szCs w:val="21"/>
              </w:rPr>
              <w:t>1-2</w:t>
            </w:r>
            <w:r>
              <w:rPr>
                <w:rFonts w:ascii="长城新魏碑体" w:eastAsia="长城新魏碑体" w:hint="eastAsia"/>
                <w:szCs w:val="21"/>
              </w:rPr>
              <w:t>月</w:t>
            </w:r>
            <w:r>
              <w:rPr>
                <w:rFonts w:ascii="长城新魏碑体" w:eastAsia="长城新魏碑体"/>
                <w:szCs w:val="21"/>
              </w:rPr>
              <w:t>：</w:t>
            </w:r>
            <w:r>
              <w:rPr>
                <w:rFonts w:ascii="长城新魏碑体" w:eastAsia="长城新魏碑体" w:hint="eastAsia"/>
                <w:szCs w:val="21"/>
              </w:rPr>
              <w:t>准备</w:t>
            </w:r>
            <w:r>
              <w:rPr>
                <w:rFonts w:ascii="长城新魏碑体" w:eastAsia="长城新魏碑体"/>
                <w:szCs w:val="21"/>
              </w:rPr>
              <w:t>实验材料，</w:t>
            </w:r>
            <w:r>
              <w:rPr>
                <w:rFonts w:ascii="长城新魏碑体" w:eastAsia="长城新魏碑体" w:hint="eastAsia"/>
                <w:szCs w:val="21"/>
              </w:rPr>
              <w:t>确定</w:t>
            </w:r>
            <w:r>
              <w:rPr>
                <w:rFonts w:ascii="长城新魏碑体" w:eastAsia="长城新魏碑体"/>
                <w:szCs w:val="21"/>
              </w:rPr>
              <w:t>实验方案及目的，</w:t>
            </w:r>
            <w:r>
              <w:rPr>
                <w:rFonts w:ascii="长城新魏碑体" w:eastAsia="长城新魏碑体" w:hint="eastAsia"/>
                <w:szCs w:val="21"/>
              </w:rPr>
              <w:t>对</w:t>
            </w:r>
            <w:r>
              <w:rPr>
                <w:rFonts w:ascii="长城新魏碑体" w:eastAsia="长城新魏碑体"/>
                <w:szCs w:val="21"/>
              </w:rPr>
              <w:t>数学性的参数进行分析试验。</w:t>
            </w:r>
          </w:p>
          <w:p w14:paraId="451A91C9" w14:textId="77777777" w:rsidR="00B70120" w:rsidRDefault="00B70120" w:rsidP="00B70120">
            <w:pPr>
              <w:rPr>
                <w:rFonts w:ascii="长城新魏碑体" w:eastAsia="长城新魏碑体"/>
                <w:szCs w:val="21"/>
              </w:rPr>
            </w:pPr>
            <w:r>
              <w:rPr>
                <w:rFonts w:ascii="长城新魏碑体" w:eastAsia="长城新魏碑体" w:hint="eastAsia"/>
                <w:szCs w:val="21"/>
              </w:rPr>
              <w:t>2-3月</w:t>
            </w:r>
            <w:r>
              <w:rPr>
                <w:rFonts w:ascii="长城新魏碑体" w:eastAsia="长城新魏碑体"/>
                <w:szCs w:val="21"/>
              </w:rPr>
              <w:t>：</w:t>
            </w:r>
            <w:r>
              <w:rPr>
                <w:rFonts w:ascii="长城新魏碑体" w:eastAsia="长城新魏碑体" w:hint="eastAsia"/>
                <w:szCs w:val="21"/>
              </w:rPr>
              <w:t>实验</w:t>
            </w:r>
            <w:r>
              <w:rPr>
                <w:rFonts w:ascii="长城新魏碑体" w:eastAsia="长城新魏碑体"/>
                <w:szCs w:val="21"/>
              </w:rPr>
              <w:t>，</w:t>
            </w:r>
            <w:r>
              <w:rPr>
                <w:rFonts w:ascii="长城新魏碑体" w:eastAsia="长城新魏碑体" w:hint="eastAsia"/>
                <w:szCs w:val="21"/>
              </w:rPr>
              <w:t>修正</w:t>
            </w:r>
            <w:r>
              <w:rPr>
                <w:rFonts w:ascii="长城新魏碑体" w:eastAsia="长城新魏碑体"/>
                <w:szCs w:val="21"/>
              </w:rPr>
              <w:t>方案等。</w:t>
            </w:r>
          </w:p>
          <w:p w14:paraId="2757AA48" w14:textId="77777777" w:rsidR="00B70120" w:rsidRDefault="00B70120" w:rsidP="00B70120">
            <w:pPr>
              <w:rPr>
                <w:rFonts w:ascii="长城新魏碑体" w:eastAsia="长城新魏碑体"/>
                <w:szCs w:val="21"/>
              </w:rPr>
            </w:pPr>
            <w:r>
              <w:rPr>
                <w:rFonts w:ascii="长城新魏碑体" w:eastAsia="长城新魏碑体" w:hint="eastAsia"/>
                <w:szCs w:val="21"/>
              </w:rPr>
              <w:t>3-4月</w:t>
            </w:r>
            <w:r>
              <w:rPr>
                <w:rFonts w:ascii="长城新魏碑体" w:eastAsia="长城新魏碑体"/>
                <w:szCs w:val="21"/>
              </w:rPr>
              <w:t>：</w:t>
            </w:r>
            <w:r>
              <w:rPr>
                <w:rFonts w:ascii="长城新魏碑体" w:eastAsia="长城新魏碑体" w:hint="eastAsia"/>
                <w:szCs w:val="21"/>
              </w:rPr>
              <w:t>论文编写</w:t>
            </w:r>
            <w:r>
              <w:rPr>
                <w:rFonts w:ascii="长城新魏碑体" w:eastAsia="长城新魏碑体"/>
                <w:szCs w:val="21"/>
              </w:rPr>
              <w:t>，</w:t>
            </w:r>
            <w:r>
              <w:rPr>
                <w:rFonts w:ascii="长城新魏碑体" w:eastAsia="长城新魏碑体" w:hint="eastAsia"/>
                <w:szCs w:val="21"/>
              </w:rPr>
              <w:t>修订</w:t>
            </w:r>
            <w:r>
              <w:rPr>
                <w:rFonts w:ascii="长城新魏碑体" w:eastAsia="长城新魏碑体"/>
                <w:szCs w:val="21"/>
              </w:rPr>
              <w:t>。</w:t>
            </w:r>
          </w:p>
          <w:p w14:paraId="692C52F6" w14:textId="77777777" w:rsidR="006E41F7" w:rsidRDefault="006E41F7" w:rsidP="006E41F7">
            <w:pPr>
              <w:rPr>
                <w:rFonts w:ascii="长城新魏碑体" w:eastAsia="长城新魏碑体"/>
                <w:szCs w:val="21"/>
              </w:rPr>
            </w:pPr>
          </w:p>
        </w:tc>
      </w:tr>
      <w:tr w:rsidR="00787783" w14:paraId="16EC86EB" w14:textId="77777777">
        <w:trPr>
          <w:trHeight w:val="61"/>
        </w:trPr>
        <w:tc>
          <w:tcPr>
            <w:tcW w:w="8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1D4DC" w14:textId="77777777" w:rsidR="00787783" w:rsidRDefault="00787783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导师意见：</w:t>
            </w:r>
          </w:p>
          <w:p w14:paraId="532FDE14" w14:textId="77777777" w:rsidR="00787783" w:rsidRDefault="00787783">
            <w:pPr>
              <w:rPr>
                <w:rFonts w:ascii="长城新魏碑体" w:eastAsia="长城新魏碑体"/>
                <w:bCs/>
                <w:szCs w:val="21"/>
              </w:rPr>
            </w:pPr>
          </w:p>
          <w:p w14:paraId="6E677D27" w14:textId="77777777" w:rsidR="006E41F7" w:rsidRDefault="006E41F7">
            <w:pPr>
              <w:rPr>
                <w:rFonts w:ascii="长城新魏碑体" w:eastAsia="长城新魏碑体"/>
                <w:bCs/>
                <w:szCs w:val="21"/>
              </w:rPr>
            </w:pPr>
          </w:p>
          <w:p w14:paraId="133943D9" w14:textId="77777777" w:rsidR="006E41F7" w:rsidRDefault="006E41F7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 xml:space="preserve">                                  导师签字：                  时间：</w:t>
            </w:r>
          </w:p>
        </w:tc>
      </w:tr>
      <w:tr w:rsidR="006E41F7" w14:paraId="181FDDDF" w14:textId="77777777" w:rsidTr="006E41F7">
        <w:trPr>
          <w:trHeight w:val="1023"/>
        </w:trPr>
        <w:tc>
          <w:tcPr>
            <w:tcW w:w="849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00A9DC" w14:textId="77777777" w:rsidR="006E41F7" w:rsidRDefault="006E41F7" w:rsidP="00BB3D24">
            <w:pPr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教研室意见：</w:t>
            </w:r>
          </w:p>
          <w:p w14:paraId="33811126" w14:textId="77777777" w:rsidR="006E41F7" w:rsidRDefault="006E41F7" w:rsidP="00BB3D24">
            <w:pPr>
              <w:rPr>
                <w:rFonts w:ascii="宋体"/>
                <w:bCs/>
                <w:szCs w:val="21"/>
              </w:rPr>
            </w:pPr>
          </w:p>
          <w:p w14:paraId="797BA96E" w14:textId="77777777" w:rsidR="006E41F7" w:rsidRDefault="006E41F7" w:rsidP="00BB3D24">
            <w:pPr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 xml:space="preserve">                            教研室主任签字：                   时间：</w:t>
            </w:r>
          </w:p>
        </w:tc>
      </w:tr>
      <w:tr w:rsidR="00787783" w14:paraId="65D3985F" w14:textId="77777777" w:rsidTr="006E41F7">
        <w:trPr>
          <w:trHeight w:val="1392"/>
        </w:trPr>
        <w:tc>
          <w:tcPr>
            <w:tcW w:w="8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F5FB3" w14:textId="77777777" w:rsidR="00787783" w:rsidRDefault="006E41F7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系</w:t>
            </w:r>
            <w:r w:rsidR="00787783">
              <w:rPr>
                <w:rFonts w:ascii="长城新魏碑体" w:eastAsia="长城新魏碑体" w:hint="eastAsia"/>
                <w:bCs/>
                <w:szCs w:val="21"/>
              </w:rPr>
              <w:t>意见：</w:t>
            </w:r>
          </w:p>
          <w:p w14:paraId="2C570589" w14:textId="77777777" w:rsidR="00787783" w:rsidRDefault="00787783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/>
                <w:bCs/>
                <w:szCs w:val="21"/>
              </w:rPr>
              <w:t>  </w:t>
            </w:r>
          </w:p>
          <w:p w14:paraId="217C1264" w14:textId="77777777" w:rsidR="00787783" w:rsidRDefault="00787783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/>
                <w:bCs/>
                <w:szCs w:val="21"/>
              </w:rPr>
              <w:t> </w:t>
            </w:r>
          </w:p>
          <w:p w14:paraId="2FDA53F5" w14:textId="77777777" w:rsidR="00787783" w:rsidRDefault="00787783">
            <w:pPr>
              <w:jc w:val="right"/>
              <w:rPr>
                <w:rFonts w:ascii="长城新魏碑体" w:eastAsia="长城新魏碑体"/>
                <w:szCs w:val="21"/>
              </w:rPr>
            </w:pPr>
            <w:r>
              <w:rPr>
                <w:rFonts w:ascii="长城新魏碑体" w:eastAsia="长城新魏碑体"/>
                <w:bCs/>
                <w:szCs w:val="21"/>
              </w:rPr>
              <w:t xml:space="preserve">             </w:t>
            </w:r>
            <w:r>
              <w:rPr>
                <w:rFonts w:ascii="长城新魏碑体" w:eastAsia="长城新魏碑体" w:hint="eastAsia"/>
                <w:bCs/>
                <w:szCs w:val="21"/>
              </w:rPr>
              <w:t>年</w:t>
            </w:r>
            <w:r>
              <w:rPr>
                <w:rFonts w:ascii="长城新魏碑体" w:eastAsia="长城新魏碑体"/>
                <w:bCs/>
                <w:szCs w:val="21"/>
              </w:rPr>
              <w:t xml:space="preserve">  </w:t>
            </w:r>
            <w:r>
              <w:rPr>
                <w:rFonts w:ascii="长城新魏碑体" w:eastAsia="长城新魏碑体" w:hint="eastAsia"/>
                <w:bCs/>
                <w:szCs w:val="21"/>
              </w:rPr>
              <w:t>月</w:t>
            </w:r>
            <w:r>
              <w:rPr>
                <w:rFonts w:ascii="长城新魏碑体" w:eastAsia="长城新魏碑体"/>
                <w:bCs/>
                <w:szCs w:val="21"/>
              </w:rPr>
              <w:t xml:space="preserve">  </w:t>
            </w:r>
            <w:r>
              <w:rPr>
                <w:rFonts w:ascii="长城新魏碑体" w:eastAsia="长城新魏碑体" w:hint="eastAsia"/>
                <w:bCs/>
                <w:szCs w:val="21"/>
              </w:rPr>
              <w:t>日</w:t>
            </w:r>
          </w:p>
        </w:tc>
      </w:tr>
    </w:tbl>
    <w:p w14:paraId="0E6CA364" w14:textId="77777777" w:rsidR="00787783" w:rsidRDefault="00787783"/>
    <w:p w14:paraId="6B0741A9" w14:textId="488F0CE7" w:rsidR="0001526C" w:rsidRPr="0001526C" w:rsidRDefault="0001526C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mr>
              </m:m>
            </m:e>
          </m:d>
        </m:oMath>
      </m:oMathPara>
      <w:bookmarkStart w:id="0" w:name="_GoBack"/>
      <w:bookmarkEnd w:id="0"/>
    </w:p>
    <w:p w14:paraId="238928E7" w14:textId="77777777" w:rsidR="0001526C" w:rsidRDefault="0001526C">
      <w:pPr>
        <w:rPr>
          <w:rFonts w:hint="eastAsia"/>
        </w:rPr>
      </w:pPr>
    </w:p>
    <w:p w14:paraId="5FF2F830" w14:textId="77777777" w:rsidR="0001526C" w:rsidRDefault="0001526C">
      <w:pPr>
        <w:rPr>
          <w:rFonts w:hint="eastAsia"/>
        </w:rPr>
      </w:pPr>
    </w:p>
    <w:p w14:paraId="07283437" w14:textId="77777777" w:rsidR="0001526C" w:rsidRDefault="0001526C">
      <w:pPr>
        <w:rPr>
          <w:rFonts w:hint="eastAsia"/>
        </w:rPr>
      </w:pPr>
    </w:p>
    <w:p w14:paraId="2C67CF3D" w14:textId="77777777" w:rsidR="0001526C" w:rsidRDefault="0001526C">
      <w:pPr>
        <w:rPr>
          <w:rFonts w:hint="eastAsia"/>
        </w:rPr>
      </w:pPr>
    </w:p>
    <w:sectPr w:rsidR="0001526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83CECD" w14:textId="77777777" w:rsidR="009C1974" w:rsidRDefault="009C1974" w:rsidP="008C5120">
      <w:r>
        <w:separator/>
      </w:r>
    </w:p>
  </w:endnote>
  <w:endnote w:type="continuationSeparator" w:id="0">
    <w:p w14:paraId="1D6B81EE" w14:textId="77777777" w:rsidR="009C1974" w:rsidRDefault="009C1974" w:rsidP="008C5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长城新魏碑体">
    <w:altName w:val="宋体"/>
    <w:charset w:val="86"/>
    <w:family w:val="auto"/>
    <w:pitch w:val="default"/>
    <w:sig w:usb0="00000001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BEBA63" w14:textId="77777777" w:rsidR="009C1974" w:rsidRDefault="009C1974" w:rsidP="008C5120">
      <w:r>
        <w:separator/>
      </w:r>
    </w:p>
  </w:footnote>
  <w:footnote w:type="continuationSeparator" w:id="0">
    <w:p w14:paraId="3412BB59" w14:textId="77777777" w:rsidR="009C1974" w:rsidRDefault="009C1974" w:rsidP="008C5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1D26B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B"/>
    <w:multiLevelType w:val="singleLevel"/>
    <w:tmpl w:val="0000000B"/>
    <w:lvl w:ilvl="0">
      <w:start w:val="1"/>
      <w:numFmt w:val="decimal"/>
      <w:suff w:val="nothing"/>
      <w:lvlText w:val="（%1）"/>
      <w:lvlJc w:val="left"/>
    </w:lvl>
  </w:abstractNum>
  <w:abstractNum w:abstractNumId="2">
    <w:nsid w:val="0000000C"/>
    <w:multiLevelType w:val="singleLevel"/>
    <w:tmpl w:val="0000000C"/>
    <w:lvl w:ilvl="0">
      <w:start w:val="1"/>
      <w:numFmt w:val="decimal"/>
      <w:suff w:val="nothing"/>
      <w:lvlText w:val="（%1）"/>
      <w:lvlJc w:val="left"/>
    </w:lvl>
  </w:abstractNum>
  <w:abstractNum w:abstractNumId="3">
    <w:nsid w:val="5D973410"/>
    <w:multiLevelType w:val="hybridMultilevel"/>
    <w:tmpl w:val="B7909A60"/>
    <w:lvl w:ilvl="0" w:tplc="7C7298E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9DD0BD7"/>
    <w:multiLevelType w:val="singleLevel"/>
    <w:tmpl w:val="00000000"/>
    <w:lvl w:ilvl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26C"/>
    <w:rsid w:val="00172A27"/>
    <w:rsid w:val="001B3CA2"/>
    <w:rsid w:val="00332688"/>
    <w:rsid w:val="003457D4"/>
    <w:rsid w:val="00385347"/>
    <w:rsid w:val="003B7C23"/>
    <w:rsid w:val="0059192B"/>
    <w:rsid w:val="006E41F7"/>
    <w:rsid w:val="00715C91"/>
    <w:rsid w:val="00787783"/>
    <w:rsid w:val="00852697"/>
    <w:rsid w:val="008C5120"/>
    <w:rsid w:val="008D59C9"/>
    <w:rsid w:val="009140E2"/>
    <w:rsid w:val="009C1974"/>
    <w:rsid w:val="00A3026B"/>
    <w:rsid w:val="00B10271"/>
    <w:rsid w:val="00B70120"/>
    <w:rsid w:val="00BB3D24"/>
    <w:rsid w:val="00D24238"/>
    <w:rsid w:val="00DD0D99"/>
    <w:rsid w:val="00F4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A7D1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120"/>
      <w:outlineLvl w:val="1"/>
    </w:pPr>
    <w:rPr>
      <w:rFonts w:ascii="Arial" w:eastAsia="黑体" w:hAnsi="Arial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rPr>
      <w:rFonts w:ascii="Arial" w:eastAsia="黑体" w:hAnsi="Arial" w:cs="Times New Roman"/>
      <w:b/>
      <w:bCs/>
      <w:sz w:val="30"/>
      <w:szCs w:val="32"/>
    </w:rPr>
  </w:style>
  <w:style w:type="character" w:customStyle="1" w:styleId="Char">
    <w:name w:val="正文文本缩进 Char"/>
    <w:basedOn w:val="a0"/>
    <w:link w:val="1"/>
    <w:rPr>
      <w:rFonts w:ascii="Times New Roman" w:eastAsia="宋体" w:hAnsi="Times New Roman" w:cs="Times New Roman"/>
      <w:szCs w:val="24"/>
    </w:rPr>
  </w:style>
  <w:style w:type="paragraph" w:customStyle="1" w:styleId="1">
    <w:name w:val="正文文本缩进1"/>
    <w:basedOn w:val="a"/>
    <w:link w:val="Char"/>
    <w:pPr>
      <w:spacing w:after="120"/>
      <w:ind w:left="420"/>
    </w:pPr>
  </w:style>
  <w:style w:type="paragraph" w:styleId="a3">
    <w:name w:val="header"/>
    <w:basedOn w:val="a"/>
    <w:link w:val="a4"/>
    <w:uiPriority w:val="99"/>
    <w:semiHidden/>
    <w:unhideWhenUsed/>
    <w:rsid w:val="008C5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8C5120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C5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8C5120"/>
    <w:rPr>
      <w:kern w:val="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8C5120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8C5120"/>
    <w:pPr>
      <w:jc w:val="left"/>
    </w:pPr>
  </w:style>
  <w:style w:type="character" w:customStyle="1" w:styleId="a9">
    <w:name w:val="批注文字字符"/>
    <w:basedOn w:val="a0"/>
    <w:link w:val="a8"/>
    <w:uiPriority w:val="99"/>
    <w:semiHidden/>
    <w:rsid w:val="008C5120"/>
    <w:rPr>
      <w:kern w:val="2"/>
      <w:sz w:val="21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C5120"/>
    <w:rPr>
      <w:b/>
      <w:bCs/>
    </w:rPr>
  </w:style>
  <w:style w:type="character" w:customStyle="1" w:styleId="ab">
    <w:name w:val="批注主题字符"/>
    <w:basedOn w:val="a9"/>
    <w:link w:val="aa"/>
    <w:uiPriority w:val="99"/>
    <w:semiHidden/>
    <w:rsid w:val="008C5120"/>
    <w:rPr>
      <w:b/>
      <w:bCs/>
      <w:kern w:val="2"/>
      <w:sz w:val="21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C5120"/>
    <w:rPr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8C5120"/>
    <w:rPr>
      <w:kern w:val="2"/>
      <w:sz w:val="18"/>
      <w:szCs w:val="18"/>
    </w:rPr>
  </w:style>
  <w:style w:type="character" w:styleId="ae">
    <w:name w:val="Placeholder Text"/>
    <w:basedOn w:val="a0"/>
    <w:uiPriority w:val="67"/>
    <w:rsid w:val="000152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144</Words>
  <Characters>822</Characters>
  <Application>Microsoft Macintosh Word</Application>
  <DocSecurity>0</DocSecurity>
  <PresentationFormat/>
  <Lines>6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Hp</vt:lpstr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</dc:title>
  <dc:subject/>
  <dc:creator>Hp</dc:creator>
  <cp:keywords/>
  <cp:lastModifiedBy>Microsoft Office 用户</cp:lastModifiedBy>
  <cp:revision>6</cp:revision>
  <cp:lastPrinted>1899-12-31T16:00:00Z</cp:lastPrinted>
  <dcterms:created xsi:type="dcterms:W3CDTF">2016-11-22T03:04:00Z</dcterms:created>
  <dcterms:modified xsi:type="dcterms:W3CDTF">2017-05-04T08:34:00Z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